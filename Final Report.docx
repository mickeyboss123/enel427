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r>
        <w:t>Abstract</w:t>
      </w:r>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 xml:space="preserve">The abstract must be placed on its own page, which should be numbered page 1 at the bottom </w:t>
      </w:r>
      <w:proofErr w:type="spellStart"/>
      <w:r>
        <w:t>centre</w:t>
      </w:r>
      <w:proofErr w:type="spellEnd"/>
      <w:r>
        <w:t xml:space="preserv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EB08B6" w:rsidRDefault="00EB08B6" w:rsidP="006957AE">
      <w:pPr>
        <w:pStyle w:val="Heading1"/>
        <w:tabs>
          <w:tab w:val="clear" w:pos="360"/>
          <w:tab w:val="num" w:pos="0"/>
        </w:tabs>
        <w:ind w:left="1080" w:hanging="1080"/>
      </w:pPr>
      <w:r>
        <w:br w:type="page"/>
      </w:r>
      <w:r>
        <w:lastRenderedPageBreak/>
        <w:t>INTRODUCTION</w:t>
      </w:r>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Thus the solution must be robust and reliable with minimal maintenance, if any at all.</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deep sea environment. In the deep sea the temperature can range from 3 to 21 </w:t>
      </w:r>
      <w:r w:rsidRPr="00027D29">
        <w:rPr>
          <w:rFonts w:cs="Calibri"/>
        </w:rPr>
        <w:t>̊</w:t>
      </w:r>
      <w:r>
        <w:t xml:space="preserve">C and the pressure increases 1 atmosphere per 10 </w:t>
      </w:r>
      <w:proofErr w:type="spellStart"/>
      <w:r>
        <w:t>metres</w:t>
      </w:r>
      <w:proofErr w:type="spellEnd"/>
      <w:r>
        <w:t xml:space="preserve"> of depth under water (</w:t>
      </w:r>
      <w:proofErr w:type="spellStart"/>
      <w:r>
        <w:t>Zabel</w:t>
      </w:r>
      <w:proofErr w:type="spellEnd"/>
      <w:r>
        <w:t>, 2006). 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 build and test the solution.</w:t>
      </w:r>
    </w:p>
    <w:p w:rsidR="00027D29" w:rsidRDefault="00027D29" w:rsidP="00027D29">
      <w:r>
        <w:t>The goal upon completion is to have a working model of a device that can generate power while withstanding the pressure and temperature.</w:t>
      </w:r>
    </w:p>
    <w:p w:rsidR="0079475C" w:rsidRDefault="0079475C" w:rsidP="00027D29"/>
    <w:p w:rsidR="0079475C" w:rsidRDefault="0079475C" w:rsidP="00027D29">
      <w:r>
        <w:t>By the choice of the researcher the remote device to be powered by the innovative method described in this report 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6957AE">
      <w:pPr>
        <w:pStyle w:val="Heading1"/>
        <w:tabs>
          <w:tab w:val="clear" w:pos="360"/>
          <w:tab w:val="num" w:pos="0"/>
        </w:tabs>
        <w:ind w:left="1080" w:hanging="1080"/>
      </w:pPr>
      <w:r w:rsidRPr="0079475C">
        <w:t xml:space="preserve">CHOICE OF POWER </w:t>
      </w:r>
      <w:r w:rsidRPr="00F86D72">
        <w:t>GENERATION</w:t>
      </w:r>
    </w:p>
    <w:p w:rsidR="00EB08B6" w:rsidRDefault="00EB08B6">
      <w:pPr>
        <w:jc w:val="both"/>
      </w:pPr>
    </w:p>
    <w:p w:rsidR="00B06536" w:rsidRDefault="00B06536" w:rsidP="00B06536">
      <w:r>
        <w:t xml:space="preserve">Given that the extreme environment was the deep the sea the first task was to choose a method of power generation. Research was done </w:t>
      </w:r>
      <w:r w:rsidR="0079475C">
        <w:t>via the</w:t>
      </w:r>
      <w:r>
        <w:t xml:space="preserve"> internet looking into the characteristics of the deep sea and trying to identify ways to exploit the environmental characteristics, see appendix 1. Four different possible ways of generating power in the deep sea were considered and the following information was found.</w:t>
      </w:r>
    </w:p>
    <w:p w:rsidR="00B06536" w:rsidRDefault="00B06536" w:rsidP="00B06536"/>
    <w:p w:rsidR="00B06536" w:rsidRDefault="00B06536" w:rsidP="00B06536">
      <w:pPr>
        <w:pStyle w:val="Heading3"/>
      </w:pPr>
      <w:r>
        <w:t>Pressure</w:t>
      </w:r>
    </w:p>
    <w:p w:rsidR="00B06536" w:rsidRPr="00B06536" w:rsidRDefault="00B06536" w:rsidP="00B06536"/>
    <w:p w:rsidR="00B06536" w:rsidRDefault="00B06536" w:rsidP="00B06536">
      <w:r>
        <w:t xml:space="preserve">High pressure is one of the extreme environmental elements of the deep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w:t>
      </w:r>
      <w:r>
        <w:lastRenderedPageBreak/>
        <w:t>currents which would press against a plate creating a differential. This technology is in fact already been in use in the form of hydrophones (Wilson, 2005) and uses piezoelectric technology.</w:t>
      </w:r>
    </w:p>
    <w:p w:rsidR="00B06536" w:rsidRPr="00CF4900" w:rsidRDefault="00B06536" w:rsidP="00B06536"/>
    <w:p w:rsidR="00B06536" w:rsidRDefault="00B06536" w:rsidP="00B06536">
      <w:pPr>
        <w:pStyle w:val="Heading3"/>
      </w:pPr>
      <w:r>
        <w:t>Temperature</w:t>
      </w:r>
    </w:p>
    <w:p w:rsidR="00B06536" w:rsidRPr="00B06536" w:rsidRDefault="00B06536" w:rsidP="00B06536"/>
    <w:p w:rsidR="00B06536" w:rsidRDefault="00B06536" w:rsidP="00B06536">
      <w:proofErr w:type="gramStart"/>
      <w:r>
        <w:t>Low temperatures is</w:t>
      </w:r>
      <w:proofErr w:type="gramEnd"/>
      <w:r>
        <w:t xml:space="preserve"> the other environmental extreme of the deep sea and so it makes sense also to try exploit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r>
        <w:t>Chemic</w:t>
      </w:r>
      <w:r w:rsidRPr="0079475C">
        <w:t>a</w:t>
      </w:r>
      <w:r>
        <w:t>l</w:t>
      </w:r>
    </w:p>
    <w:p w:rsidR="0079475C" w:rsidRDefault="0079475C" w:rsidP="00B06536"/>
    <w:p w:rsidR="00B06536" w:rsidRPr="001B7DE8" w:rsidRDefault="00B06536" w:rsidP="00B06536"/>
    <w:p w:rsidR="00B06536" w:rsidRDefault="00B06536" w:rsidP="00B06536">
      <w:pPr>
        <w:pStyle w:val="Heading3"/>
      </w:pPr>
      <w:r>
        <w:t>Kinetic</w:t>
      </w:r>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r>
        <w:t>Decision</w:t>
      </w:r>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6957AE">
      <w:pPr>
        <w:pStyle w:val="Heading1"/>
        <w:tabs>
          <w:tab w:val="clear" w:pos="360"/>
          <w:tab w:val="num" w:pos="0"/>
        </w:tabs>
        <w:ind w:left="1080" w:hanging="1080"/>
      </w:pPr>
      <w:r w:rsidRPr="0079475C">
        <w:t>THEORY</w:t>
      </w:r>
      <w:r>
        <w:t xml:space="preserve"> OF OPERATION</w:t>
      </w:r>
    </w:p>
    <w:p w:rsidR="00B30ED3" w:rsidRDefault="00B30ED3" w:rsidP="00B30ED3"/>
    <w:p w:rsidR="00B30ED3" w:rsidRDefault="00B30ED3" w:rsidP="00B30ED3">
      <w:pPr>
        <w:pStyle w:val="Heading3"/>
      </w:pPr>
      <w:r>
        <w:t>Overview</w:t>
      </w:r>
    </w:p>
    <w:p w:rsidR="00B30ED3" w:rsidRDefault="00B30ED3" w:rsidP="00B30ED3"/>
    <w:p w:rsidR="00B30ED3" w:rsidRDefault="00B30ED3" w:rsidP="00B30ED3">
      <w:r>
        <w:t>A relatively simple design has been produced and a block diagram of it is shown in Fig 1.</w:t>
      </w:r>
    </w:p>
    <w:p w:rsidR="00965B1D" w:rsidRDefault="00965B1D" w:rsidP="00965B1D">
      <w:pPr>
        <w:keepNext/>
      </w:pPr>
      <w:r>
        <w:object w:dxaOrig="10531"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3870072" r:id="rId11"/>
        </w:object>
      </w:r>
    </w:p>
    <w:p w:rsidR="00B30ED3" w:rsidRPr="00965B1D" w:rsidRDefault="00965B1D" w:rsidP="00965B1D">
      <w:pPr>
        <w:pStyle w:val="Caption"/>
        <w:rPr>
          <w:i w:val="0"/>
        </w:rPr>
      </w:pPr>
      <w:proofErr w:type="gramStart"/>
      <w:r w:rsidRPr="00965B1D">
        <w:rPr>
          <w:i w:val="0"/>
        </w:rPr>
        <w:t xml:space="preserve">Figure </w:t>
      </w:r>
      <w:r w:rsidR="001407F1" w:rsidRPr="00965B1D">
        <w:rPr>
          <w:i w:val="0"/>
        </w:rPr>
        <w:fldChar w:fldCharType="begin"/>
      </w:r>
      <w:r w:rsidRPr="00965B1D">
        <w:rPr>
          <w:i w:val="0"/>
        </w:rPr>
        <w:instrText xml:space="preserve"> SEQ Figure \* ARABIC </w:instrText>
      </w:r>
      <w:r w:rsidR="001407F1" w:rsidRPr="00965B1D">
        <w:rPr>
          <w:i w:val="0"/>
        </w:rPr>
        <w:fldChar w:fldCharType="separate"/>
      </w:r>
      <w:r w:rsidRPr="00965B1D">
        <w:rPr>
          <w:i w:val="0"/>
          <w:noProof/>
        </w:rPr>
        <w:t>1</w:t>
      </w:r>
      <w:r w:rsidR="001407F1" w:rsidRPr="00965B1D">
        <w:rPr>
          <w:i w:val="0"/>
        </w:rPr>
        <w:fldChar w:fldCharType="end"/>
      </w:r>
      <w:r w:rsidRPr="00965B1D">
        <w:rPr>
          <w:i w:val="0"/>
        </w:rPr>
        <w:t>.</w:t>
      </w:r>
      <w:proofErr w:type="gramEnd"/>
      <w:r w:rsidRPr="00965B1D">
        <w:rPr>
          <w:i w:val="0"/>
        </w:rPr>
        <w:t xml:space="preserve"> System Block Diagram</w:t>
      </w:r>
    </w:p>
    <w:p w:rsidR="00965B1D" w:rsidRDefault="00965B1D" w:rsidP="00965B1D">
      <w:pPr>
        <w:pStyle w:val="Caption"/>
      </w:pPr>
    </w:p>
    <w:p w:rsidR="00965B1D" w:rsidRDefault="00BB1CCD" w:rsidP="00965B1D">
      <w:pPr>
        <w:pStyle w:val="Caption"/>
      </w:pPr>
      <w:r>
        <w:rPr>
          <w:noProof/>
          <w:lang w:val="en-NZ" w:eastAsia="en-NZ"/>
        </w:rPr>
        <w:lastRenderedPageBreak/>
        <w:drawing>
          <wp:inline distT="0" distB="0" distL="0" distR="0">
            <wp:extent cx="4904509" cy="423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4145" t="22364" r="20328" b="14696"/>
                    <a:stretch/>
                  </pic:blipFill>
                  <pic:spPr bwMode="auto">
                    <a:xfrm>
                      <a:off x="0" y="0"/>
                      <a:ext cx="4901572" cy="4235132"/>
                    </a:xfrm>
                    <a:prstGeom prst="rect">
                      <a:avLst/>
                    </a:prstGeom>
                    <a:ln>
                      <a:noFill/>
                    </a:ln>
                    <a:extLst>
                      <a:ext uri="{53640926-AAD7-44D8-BBD7-CCE9431645EC}">
                        <a14:shadowObscured xmlns:a14="http://schemas.microsoft.com/office/drawing/2010/main"/>
                      </a:ext>
                    </a:extLst>
                  </pic:spPr>
                </pic:pic>
              </a:graphicData>
            </a:graphic>
          </wp:inline>
        </w:drawing>
      </w:r>
    </w:p>
    <w:p w:rsidR="00965B1D" w:rsidRPr="00B30ED3" w:rsidRDefault="00965B1D" w:rsidP="00B30ED3"/>
    <w:p w:rsidR="0079475C" w:rsidRDefault="0079475C" w:rsidP="0079475C"/>
    <w:p w:rsidR="00B64E15" w:rsidRDefault="00B64E15" w:rsidP="00B64E15">
      <w:pPr>
        <w:pStyle w:val="Heading3"/>
      </w:pPr>
      <w:r>
        <w:t>Turbine</w:t>
      </w:r>
    </w:p>
    <w:p w:rsidR="00B64E15" w:rsidRPr="00B64E15" w:rsidRDefault="00B64E15" w:rsidP="00B64E15"/>
    <w:p w:rsidR="0079475C" w:rsidRDefault="0079475C" w:rsidP="0079475C">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bookmarkStart w:id="0" w:name="_GoBack"/>
      <w:bookmarkEnd w:id="0"/>
      <w:r w:rsidR="00D93FD0">
        <w:t>25</w:t>
      </w:r>
      <w:r w:rsidR="002050C4">
        <w:t>W.</w:t>
      </w:r>
    </w:p>
    <w:p w:rsidR="002050C4" w:rsidRDefault="002050C4" w:rsidP="0079475C"/>
    <w:p w:rsidR="002050C4" w:rsidRDefault="002050C4" w:rsidP="002050C4">
      <w:r>
        <w:t>Using the following equation for power from a water turbine</w:t>
      </w:r>
      <w:sdt>
        <w:sdtPr>
          <w:id w:val="-343324630"/>
          <w:citation/>
        </w:sdtPr>
        <w:sdtContent>
          <w:r w:rsidR="001407F1">
            <w:fldChar w:fldCharType="begin"/>
          </w:r>
          <w:r w:rsidR="0064084C">
            <w:rPr>
              <w:lang w:val="en-NZ"/>
            </w:rPr>
            <w:instrText xml:space="preserve"> CITATION Kir05 \l 5129 </w:instrText>
          </w:r>
          <w:r w:rsidR="001407F1">
            <w:fldChar w:fldCharType="separate"/>
          </w:r>
          <w:r w:rsidR="006957AE">
            <w:rPr>
              <w:noProof/>
              <w:lang w:val="en-NZ"/>
            </w:rPr>
            <w:t xml:space="preserve"> (Kirke, 2005)</w:t>
          </w:r>
          <w:r w:rsidR="001407F1">
            <w:fldChar w:fldCharType="end"/>
          </w:r>
        </w:sdtContent>
      </w:sdt>
      <w:r w:rsidR="00941601">
        <w:t>:</w:t>
      </w:r>
      <w:r>
        <w:t xml:space="preserve"> </w:t>
      </w:r>
    </w:p>
    <w:p w:rsidR="002050C4" w:rsidRDefault="002050C4" w:rsidP="002050C4"/>
    <w:p w:rsidR="002050C4" w:rsidRPr="00941601" w:rsidRDefault="000C4AEF" w:rsidP="002050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f>
            <m:fPr>
              <m:ctrlPr>
                <w:rPr>
                  <w:rFonts w:ascii="Cambria Math" w:hAnsi="Cambria Math"/>
                  <w:i/>
                </w:rPr>
              </m:ctrlPr>
            </m:fPr>
            <m:num>
              <m:r>
                <w:rPr>
                  <w:rFonts w:ascii="Cambria Math" w:hAnsi="Cambria Math"/>
                </w:rPr>
                <m:t>ηρA</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oMath>
      </m:oMathPara>
    </w:p>
    <w:p w:rsidR="00941601" w:rsidRDefault="00941601" w:rsidP="002050C4">
      <w:pPr>
        <w:rPr>
          <w:rFonts w:eastAsiaTheme="minorEastAsia"/>
        </w:rPr>
      </w:pPr>
    </w:p>
    <w:p w:rsidR="002050C4" w:rsidRDefault="002050C4" w:rsidP="002050C4">
      <w:pPr>
        <w:rPr>
          <w:rFonts w:eastAsiaTheme="minorEastAsia"/>
        </w:rPr>
      </w:pPr>
      <w:r>
        <w:rPr>
          <w:rFonts w:eastAsiaTheme="minorEastAsia"/>
        </w:rPr>
        <w:t>Assume efficiency of turbine = 0.3 given</w:t>
      </w:r>
      <w:r w:rsidR="00941601">
        <w:rPr>
          <w:rFonts w:eastAsiaTheme="minorEastAsia"/>
        </w:rPr>
        <w:t xml:space="preserve"> the</w:t>
      </w:r>
      <w:r>
        <w:rPr>
          <w:rFonts w:eastAsiaTheme="minorEastAsia"/>
        </w:rPr>
        <w:t xml:space="preserve"> Betz Limits of 0.6. </w:t>
      </w:r>
      <w:proofErr w:type="gramStart"/>
      <w:r>
        <w:rPr>
          <w:rFonts w:eastAsiaTheme="minorEastAsia"/>
        </w:rPr>
        <w:t>Density of water 1000</w:t>
      </w:r>
      <w:r w:rsidR="0064084C">
        <w:rPr>
          <w:rFonts w:eastAsiaTheme="minorEastAsia"/>
        </w:rPr>
        <w:t>kg/m</w:t>
      </w:r>
      <w:r w:rsidR="0064084C" w:rsidRPr="0064084C">
        <w:rPr>
          <w:rFonts w:eastAsiaTheme="minorEastAsia"/>
          <w:vertAlign w:val="superscript"/>
        </w:rPr>
        <w:t>3</w:t>
      </w:r>
      <w:r w:rsidR="00D93FD0">
        <w:rPr>
          <w:rFonts w:eastAsiaTheme="minorEastAsia"/>
        </w:rPr>
        <w:t>.</w:t>
      </w:r>
      <w:proofErr w:type="gramEnd"/>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2050C4" w:rsidRDefault="002050C4" w:rsidP="002050C4">
      <w:pPr>
        <w:rPr>
          <w:rFonts w:eastAsiaTheme="minorEastAsia"/>
        </w:rPr>
      </w:pPr>
      <w:r>
        <w:rPr>
          <w:rFonts w:eastAsiaTheme="minorEastAsia"/>
        </w:rPr>
        <w:t>V is velocity, about 3 knots = 1.54 m/s</w:t>
      </w:r>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3</m:t>
              </m:r>
            </m:sup>
          </m:sSup>
        </m:oMath>
      </m:oMathPara>
    </w:p>
    <w:p w:rsidR="002050C4" w:rsidRDefault="00D93FD0" w:rsidP="002050C4">
      <w:pPr>
        <w:rPr>
          <w:rFonts w:eastAsiaTheme="minorEastAsia"/>
        </w:rPr>
      </w:pPr>
      <m:oMathPara>
        <m:oMath>
          <m:r>
            <w:rPr>
              <w:rFonts w:ascii="Cambria Math" w:hAnsi="Cambria Math"/>
            </w:rPr>
            <m:t>d=0.043</m:t>
          </m:r>
        </m:oMath>
      </m:oMathPara>
    </w:p>
    <w:p w:rsidR="002050C4" w:rsidRDefault="002050C4" w:rsidP="002050C4">
      <w:r>
        <w:t xml:space="preserve">Diameter of Turbine needs to be </w:t>
      </w:r>
      <w:r w:rsidR="00D93FD0">
        <w:t>at least 4.3 cm</w:t>
      </w:r>
      <w:r>
        <w:t>.</w:t>
      </w:r>
    </w:p>
    <w:p w:rsidR="002050C4" w:rsidRDefault="002050C4" w:rsidP="0079475C"/>
    <w:p w:rsidR="00B30ED3" w:rsidRDefault="00E02938" w:rsidP="00E02938">
      <w:pPr>
        <w:pStyle w:val="Heading3"/>
      </w:pPr>
      <w:r>
        <w:t>Gearbox</w:t>
      </w:r>
    </w:p>
    <w:p w:rsidR="00E02938" w:rsidRDefault="00E02938" w:rsidP="00E02938"/>
    <w:p w:rsidR="00E02938" w:rsidRDefault="00E02938" w:rsidP="00E02938">
      <w:r>
        <w:t xml:space="preserve">Since the </w:t>
      </w:r>
    </w:p>
    <w:p w:rsidR="00961BA8" w:rsidRPr="00E02938" w:rsidRDefault="00961BA8" w:rsidP="00E02938"/>
    <w:p w:rsidR="00B30ED3" w:rsidRDefault="00E02938" w:rsidP="00B30ED3">
      <w:pPr>
        <w:pStyle w:val="Heading3"/>
      </w:pPr>
      <w:r>
        <w:t>Generator</w:t>
      </w:r>
    </w:p>
    <w:p w:rsidR="00B201E1" w:rsidRDefault="00B201E1" w:rsidP="00B201E1"/>
    <w:p w:rsidR="00B201E1" w:rsidRPr="00B201E1" w:rsidRDefault="00B201E1" w:rsidP="00B201E1">
      <w:r>
        <w:t xml:space="preserve">The generator chosen was the </w:t>
      </w:r>
      <w:r w:rsidRPr="00B201E1">
        <w:t>Scorpion S-4025-16</w:t>
      </w:r>
      <w:r>
        <w:t xml:space="preserve">, which is a 3 phase delta wound </w:t>
      </w:r>
      <w:r w:rsidR="00961BA8">
        <w:t>moto</w:t>
      </w:r>
      <w:r>
        <w:t>r</w:t>
      </w:r>
      <w:sdt>
        <w:sdtPr>
          <w:id w:val="319269891"/>
          <w:citation/>
        </w:sdtPr>
        <w:sdtContent>
          <w:r w:rsidR="0091507D">
            <w:fldChar w:fldCharType="begin"/>
          </w:r>
          <w:r w:rsidR="0091507D">
            <w:instrText xml:space="preserve"> CITATION Sco11 \l 1033  </w:instrText>
          </w:r>
          <w:r w:rsidR="0091507D">
            <w:fldChar w:fldCharType="separate"/>
          </w:r>
          <w:r w:rsidR="006957AE">
            <w:rPr>
              <w:noProof/>
            </w:rPr>
            <w:t xml:space="preserve"> (Scorpion, 2011)</w:t>
          </w:r>
          <w:r w:rsidR="0091507D">
            <w:rPr>
              <w:noProof/>
            </w:rPr>
            <w:fldChar w:fldCharType="end"/>
          </w:r>
        </w:sdtContent>
      </w:sdt>
      <w:r w:rsidR="00961BA8">
        <w:t>. The motor was said to work at 17.5V and have a continuous output of 2 kW; however when tested as a generator these figures were found to be around  9V with a continuous output of only 30W as shown in the testing section of this report. This generator was chosen not for optimization of design but for optimization of cost as the generator was already in the department and hence could be used free of charge.</w:t>
      </w:r>
    </w:p>
    <w:p w:rsidR="00B201E1" w:rsidRPr="00B201E1" w:rsidRDefault="00B201E1" w:rsidP="00B201E1"/>
    <w:p w:rsidR="00B30ED3" w:rsidRDefault="00B30ED3" w:rsidP="00B30ED3"/>
    <w:p w:rsidR="00B30ED3" w:rsidRPr="00B30ED3" w:rsidRDefault="00E02938" w:rsidP="00B30ED3">
      <w:pPr>
        <w:pStyle w:val="Heading3"/>
      </w:pPr>
      <w:r>
        <w:t>Power Converter</w:t>
      </w:r>
    </w:p>
    <w:p w:rsidR="00B30ED3" w:rsidRDefault="00B30ED3" w:rsidP="00B30ED3"/>
    <w:p w:rsidR="00B30ED3" w:rsidRDefault="00E02938" w:rsidP="00B30ED3">
      <w:pPr>
        <w:pStyle w:val="Heading3"/>
      </w:pPr>
      <w:r>
        <w:t>Battery Pack</w:t>
      </w:r>
    </w:p>
    <w:p w:rsidR="00B30ED3" w:rsidRDefault="00B30ED3" w:rsidP="00B30ED3"/>
    <w:p w:rsidR="00B30ED3" w:rsidRDefault="00B30ED3" w:rsidP="00B30ED3">
      <w:pPr>
        <w:pStyle w:val="Heading3"/>
      </w:pPr>
      <w:r>
        <w:t>Output Motor</w:t>
      </w:r>
    </w:p>
    <w:p w:rsidR="001728C2" w:rsidRDefault="001728C2" w:rsidP="001728C2"/>
    <w:p w:rsidR="001728C2" w:rsidRPr="001728C2" w:rsidRDefault="001728C2" w:rsidP="001728C2">
      <w:r>
        <w:t>The output motor aims to take the power from the power converter and use it to power the wheels which give the robot the ability to move. The motor chosen, like the generator, was chosen as available on hand. It has 5V and 1A running characteristics.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B30ED3"/>
    <w:p w:rsidR="00F86D72" w:rsidRDefault="00F86D72" w:rsidP="00F86D72">
      <w:pPr>
        <w:pStyle w:val="Heading3"/>
      </w:pPr>
      <w:r>
        <w:t>Wheels</w:t>
      </w:r>
    </w:p>
    <w:p w:rsidR="00F86D72" w:rsidRDefault="00F86D72" w:rsidP="00F86D72"/>
    <w:p w:rsidR="00F86D72" w:rsidRPr="00F86D72" w:rsidRDefault="00F86D72" w:rsidP="00F86D72">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79475C"/>
    <w:p w:rsidR="00B64E15" w:rsidRDefault="00B64E15" w:rsidP="00B64E15">
      <w:pPr>
        <w:pStyle w:val="Heading3"/>
      </w:pPr>
      <w:r>
        <w:t>Undersea Challenges</w:t>
      </w:r>
    </w:p>
    <w:p w:rsidR="00B64E15" w:rsidRDefault="00B64E15" w:rsidP="00B64E15"/>
    <w:p w:rsidR="00B64E15" w:rsidRDefault="00B64E15" w:rsidP="00B64E15">
      <w:r>
        <w:t>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961BA8" w:rsidRDefault="00961BA8" w:rsidP="00B64E15"/>
    <w:p w:rsidR="00961BA8" w:rsidRPr="00B64E15" w:rsidRDefault="00961BA8" w:rsidP="006957AE">
      <w:pPr>
        <w:pStyle w:val="Heading1"/>
        <w:tabs>
          <w:tab w:val="clear" w:pos="360"/>
          <w:tab w:val="num" w:pos="0"/>
        </w:tabs>
        <w:ind w:left="1080" w:hanging="1080"/>
      </w:pPr>
      <w:r>
        <w:t>COST/CONSTRUCTION</w:t>
      </w:r>
    </w:p>
    <w:p w:rsidR="00EB08B6" w:rsidRDefault="00EB08B6">
      <w:pPr>
        <w:jc w:val="both"/>
      </w:pPr>
    </w:p>
    <w:p w:rsidR="00F86D72" w:rsidRDefault="00F86D72">
      <w:pPr>
        <w:jc w:val="both"/>
      </w:pPr>
    </w:p>
    <w:p w:rsidR="00F86D72" w:rsidRDefault="00F86D72" w:rsidP="006957AE">
      <w:pPr>
        <w:pStyle w:val="Heading1"/>
        <w:tabs>
          <w:tab w:val="clear" w:pos="360"/>
          <w:tab w:val="num" w:pos="0"/>
        </w:tabs>
        <w:ind w:left="1080" w:hanging="1080"/>
      </w:pPr>
      <w:r>
        <w:lastRenderedPageBreak/>
        <w:t>TESTING</w:t>
      </w:r>
    </w:p>
    <w:p w:rsidR="00F86D72" w:rsidRDefault="00F86D72" w:rsidP="00F86D72"/>
    <w:p w:rsidR="00F86D72" w:rsidRDefault="00F86D72" w:rsidP="00F86D72">
      <w:r>
        <w:t>Due to various disturbances throughout the duration of this project, the test and build phases of the project were drastically cut. As such very limited testing occurred and the build was absent.</w:t>
      </w:r>
    </w:p>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proofErr w:type="gramStart"/>
      <w:r>
        <w:rPr>
          <w:b/>
        </w:rPr>
        <w:t>2.5  Penalties</w:t>
      </w:r>
      <w:proofErr w:type="gramEnd"/>
      <w:r>
        <w:rPr>
          <w:b/>
        </w:rPr>
        <w:t xml:space="preserve">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6957AE">
      <w:pPr>
        <w:pStyle w:val="Heading1"/>
        <w:tabs>
          <w:tab w:val="clear" w:pos="360"/>
          <w:tab w:val="num" w:pos="0"/>
        </w:tabs>
        <w:ind w:left="1080" w:hanging="1080"/>
      </w:pPr>
      <w:r>
        <w:t>DISCUSSION</w:t>
      </w:r>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The examiners will expect a good overview of your project, beginning with appropriate background material. Do not assume the reader is an expert in the narrow field of your work, but do assume the reader is an electrical engineer by training. Acronyms should be spelled out at their first usage. After reading the introduction, the reader should be left with an understanding of the scope of your project as well as its motivation.</w:t>
      </w:r>
    </w:p>
    <w:p w:rsidR="00EB08B6" w:rsidRDefault="00411EEF">
      <w:pPr>
        <w:jc w:val="center"/>
      </w:pPr>
      <w:r>
        <w:rPr>
          <w:noProof/>
          <w:lang w:val="en-NZ" w:eastAsia="en-NZ"/>
        </w:rPr>
        <w:lastRenderedPageBreak/>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t xml:space="preserve">The theory section of your report is important, but no more than perhaps 3 to 5 pages should be dedicated to it as a general rule. Examiners will expect a reasonable depth of development for 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t>4.</w:t>
      </w:r>
      <w:r>
        <w:rPr>
          <w:b/>
        </w:rPr>
        <w:tab/>
        <w:t>CONCLUSIONS</w:t>
      </w:r>
      <w:r>
        <w:rPr>
          <w:b/>
        </w:rPr>
        <w:br/>
      </w:r>
    </w:p>
    <w:p w:rsidR="00EB08B6" w:rsidRDefault="00EB08B6">
      <w:pPr>
        <w:jc w:val="both"/>
      </w:pPr>
      <w:r>
        <w:t xml:space="preserve">The conclusions section should not merely represent a summary of the report, although a brief summary is permissible as one component. Under no circumstances should nonsense statements </w:t>
      </w:r>
      <w:r>
        <w:lastRenderedPageBreak/>
        <w:t>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w:t>
      </w:r>
      <w:proofErr w:type="gramStart"/>
      <w:r>
        <w:t>A</w:t>
      </w:r>
      <w:proofErr w:type="gramEnd"/>
      <w:r>
        <w:t xml:space="preserve">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02938" w:rsidRDefault="00EB08B6">
      <w:pPr>
        <w:jc w:val="both"/>
      </w:pPr>
      <w:r>
        <w:t xml:space="preserve">[4]  J. Smith, “How to cite the world wide web,” </w:t>
      </w:r>
      <w:hyperlink r:id="rId14" w:history="1">
        <w:r>
          <w:rPr>
            <w:rStyle w:val="Hyperlink"/>
          </w:rPr>
          <w:t>www.citethis.com</w:t>
        </w:r>
      </w:hyperlink>
      <w:r>
        <w:t>, accessed 2 Feb 2006.</w:t>
      </w:r>
    </w:p>
    <w:p w:rsidR="00E02938" w:rsidRDefault="00E02938">
      <w:pPr>
        <w:jc w:val="both"/>
      </w:pPr>
    </w:p>
    <w:sdt>
      <w:sdtPr>
        <w:rPr>
          <w:rFonts w:ascii="Times New Roman" w:hAnsi="Times New Roman"/>
          <w:b w:val="0"/>
          <w:bCs w:val="0"/>
          <w:kern w:val="0"/>
          <w:sz w:val="24"/>
          <w:szCs w:val="24"/>
        </w:rPr>
        <w:id w:val="-738794012"/>
        <w:docPartObj>
          <w:docPartGallery w:val="Bibliographies"/>
          <w:docPartUnique/>
        </w:docPartObj>
      </w:sdtPr>
      <w:sdtContent>
        <w:p w:rsidR="0064084C" w:rsidRDefault="006957AE" w:rsidP="006957AE">
          <w:pPr>
            <w:pStyle w:val="Heading1"/>
            <w:tabs>
              <w:tab w:val="clear" w:pos="360"/>
              <w:tab w:val="num" w:pos="0"/>
            </w:tabs>
            <w:ind w:left="1080" w:hanging="1080"/>
          </w:pPr>
          <w:r>
            <w:t>References</w:t>
          </w:r>
        </w:p>
        <w:sdt>
          <w:sdtPr>
            <w:id w:val="111145805"/>
            <w:bibliography/>
          </w:sdtPr>
          <w:sdtContent>
            <w:p w:rsidR="006957AE" w:rsidRDefault="001407F1" w:rsidP="006957AE">
              <w:pPr>
                <w:pStyle w:val="Bibliography"/>
                <w:rPr>
                  <w:noProof/>
                </w:rPr>
              </w:pPr>
              <w:r>
                <w:fldChar w:fldCharType="begin"/>
              </w:r>
              <w:r w:rsidR="0064084C">
                <w:instrText xml:space="preserve"> BIBLIOGRAPHY </w:instrText>
              </w:r>
              <w:r>
                <w:fldChar w:fldCharType="separate"/>
              </w:r>
              <w:r w:rsidR="006957AE">
                <w:rPr>
                  <w:noProof/>
                </w:rPr>
                <w:t>Kirke, B. (2005). Retrieved 2011, from Cyberiad: http://www.cyberiad.net/library/pdf/bk_tidal_paper25apr06.pdf</w:t>
              </w:r>
            </w:p>
            <w:p w:rsidR="006957AE" w:rsidRDefault="006957AE" w:rsidP="006957AE">
              <w:pPr>
                <w:pStyle w:val="Bibliography"/>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64084C" w:rsidRDefault="001407F1" w:rsidP="006957AE">
              <w:r>
                <w:rPr>
                  <w:b/>
                  <w:bCs/>
                  <w:noProof/>
                </w:rPr>
                <w:fldChar w:fldCharType="end"/>
              </w:r>
            </w:p>
          </w:sdtContent>
        </w:sdt>
      </w:sdtContent>
    </w:sdt>
    <w:p w:rsidR="00E02938" w:rsidRDefault="00E02938" w:rsidP="0064084C"/>
    <w:p w:rsidR="00EB08B6" w:rsidRDefault="00EB08B6">
      <w:pPr>
        <w:jc w:val="both"/>
      </w:pP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p>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AEF" w:rsidRDefault="000C4AEF">
      <w:r>
        <w:separator/>
      </w:r>
    </w:p>
  </w:endnote>
  <w:endnote w:type="continuationSeparator" w:id="0">
    <w:p w:rsidR="000C4AEF" w:rsidRDefault="000C4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0C4AEF" w:rsidRDefault="000C4AEF">
        <w:pPr>
          <w:pStyle w:val="Footer"/>
          <w:jc w:val="center"/>
        </w:pPr>
        <w:r>
          <w:fldChar w:fldCharType="begin"/>
        </w:r>
        <w:r>
          <w:instrText xml:space="preserve"> PAGE   \* MERGEFORMAT </w:instrText>
        </w:r>
        <w:r>
          <w:fldChar w:fldCharType="separate"/>
        </w:r>
        <w:r w:rsidR="00DF124C">
          <w:rPr>
            <w:noProof/>
          </w:rPr>
          <w:t>5</w:t>
        </w:r>
        <w:r>
          <w:rPr>
            <w:noProof/>
          </w:rPr>
          <w:fldChar w:fldCharType="end"/>
        </w:r>
      </w:p>
    </w:sdtContent>
  </w:sdt>
  <w:p w:rsidR="000C4AEF" w:rsidRPr="00F86D72" w:rsidRDefault="000C4AEF" w:rsidP="00F8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AEF" w:rsidRDefault="000C4AEF">
      <w:r>
        <w:separator/>
      </w:r>
    </w:p>
  </w:footnote>
  <w:footnote w:type="continuationSeparator" w:id="0">
    <w:p w:rsidR="000C4AEF" w:rsidRDefault="000C4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41666"/>
    <w:rsid w:val="000C4AEF"/>
    <w:rsid w:val="000E7175"/>
    <w:rsid w:val="001407F1"/>
    <w:rsid w:val="00142728"/>
    <w:rsid w:val="001728C2"/>
    <w:rsid w:val="002050C4"/>
    <w:rsid w:val="002B5719"/>
    <w:rsid w:val="002D4B26"/>
    <w:rsid w:val="00411EEF"/>
    <w:rsid w:val="004259F7"/>
    <w:rsid w:val="004627B1"/>
    <w:rsid w:val="005D7FAF"/>
    <w:rsid w:val="0064084C"/>
    <w:rsid w:val="006924E9"/>
    <w:rsid w:val="006957AE"/>
    <w:rsid w:val="00784F8D"/>
    <w:rsid w:val="0079475C"/>
    <w:rsid w:val="0085790F"/>
    <w:rsid w:val="00895E50"/>
    <w:rsid w:val="008E5978"/>
    <w:rsid w:val="009015E2"/>
    <w:rsid w:val="0091507D"/>
    <w:rsid w:val="00941601"/>
    <w:rsid w:val="00961BA8"/>
    <w:rsid w:val="00965B1D"/>
    <w:rsid w:val="00B06536"/>
    <w:rsid w:val="00B201E1"/>
    <w:rsid w:val="00B30ED3"/>
    <w:rsid w:val="00B64E15"/>
    <w:rsid w:val="00BB1CCD"/>
    <w:rsid w:val="00BF4F8C"/>
    <w:rsid w:val="00CA1CB6"/>
    <w:rsid w:val="00D93FD0"/>
    <w:rsid w:val="00DF124C"/>
    <w:rsid w:val="00E02938"/>
    <w:rsid w:val="00EB08B6"/>
    <w:rsid w:val="00F53D33"/>
    <w:rsid w:val="00F627C6"/>
    <w:rsid w:val="00F815EA"/>
    <w:rsid w:val="00F8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te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Kir05</b:Tag>
    <b:SourceType>DocumentFromInternetSite</b:SourceType>
    <b:Guid>{F7E2F395-D96F-4238-A287-27AB7776F1CF}</b:Guid>
    <b:Year>2005</b:Year>
    <b:Author>
      <b:Author>
        <b:NameList>
          <b:Person>
            <b:Last>Kirke</b:Last>
            <b:First>Brian</b:First>
          </b:Person>
        </b:NameList>
      </b:Author>
    </b:Author>
    <b:InternetSiteTitle>Cyberiad</b:InternetSiteTitle>
    <b:YearAccessed>2011</b:YearAccessed>
    <b:URL>http://www.cyberiad.net/library/pdf/bk_tidal_paper25apr06.pdf</b:URL>
    <b:RefOrder>1</b:RefOrder>
  </b:Sour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22CDB-BAD2-4829-8F53-C8384A29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232E3441</Template>
  <TotalTime>56</TotalTime>
  <Pages>10</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14350</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5</cp:revision>
  <cp:lastPrinted>2008-08-21T21:43:00Z</cp:lastPrinted>
  <dcterms:created xsi:type="dcterms:W3CDTF">2011-08-01T22:20:00Z</dcterms:created>
  <dcterms:modified xsi:type="dcterms:W3CDTF">2011-08-02T21:48:00Z</dcterms:modified>
</cp:coreProperties>
</file>