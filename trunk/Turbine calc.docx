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116" w:rsidRDefault="00DB1C07">
      <w:r>
        <w:t>Output motor requires 5V 2A to run, therefore need P = 5*2=10W</w:t>
      </w:r>
      <w:r w:rsidR="004E0319">
        <w:t xml:space="preserve"> plus other things 15W</w:t>
      </w:r>
      <w:r>
        <w:t xml:space="preserve">. </w:t>
      </w:r>
      <w:r w:rsidR="00C05752">
        <w:t xml:space="preserve">Assume power conversion about 80% efficient, therefore need </w:t>
      </w:r>
      <w:r w:rsidR="004E0319">
        <w:t>approximately 19</w:t>
      </w:r>
      <w:r w:rsidR="00C05752">
        <w:t>W.</w:t>
      </w:r>
    </w:p>
    <w:p w:rsidR="00DB1C07" w:rsidRDefault="00DB1C07">
      <w:r>
        <w:t xml:space="preserve">Using Power equation taken from: </w:t>
      </w:r>
      <w:hyperlink r:id="rId5" w:history="1">
        <w:r w:rsidR="005A5A77" w:rsidRPr="00681EAE">
          <w:rPr>
            <w:rStyle w:val="Hyperlink"/>
          </w:rPr>
          <w:t>http://books.google.co.nz/books?id=0aWZ3esTwVIC&amp;pg=PA70&amp;dq=investigate+three+different+forms+of+power+generation+that+exploit+the+abundance+of+water+on+Earth&amp;hl=en&amp;ei=RtwwTvSUKKTUiAKl2eymBg&amp;sa=X&amp;oi=book_result&amp;ct=result&amp;resnum=1&amp;ved=0CCwQ6AEwAA#v=onepage&amp;q=investigate%20three%20different%20forms%20of%20power%20generation%20that%20exploit%20the%20abundance%20of%20water%20on%20Earth&amp;f=false</w:t>
        </w:r>
      </w:hyperlink>
    </w:p>
    <w:p w:rsidR="005A5A77" w:rsidRDefault="005A5A77">
      <w:bookmarkStart w:id="0" w:name="_GoBack"/>
      <w:bookmarkEnd w:id="0"/>
    </w:p>
    <w:p w:rsidR="00DB1C07" w:rsidRDefault="005A5A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elec</m:t>
              </m:r>
            </m:sub>
          </m:sSub>
          <m:r>
            <w:rPr>
              <w:rFonts w:ascii="Cambria Math" w:hAnsi="Cambria Math"/>
            </w:rPr>
            <m:t>=ηρQgh</m:t>
          </m:r>
        </m:oMath>
      </m:oMathPara>
    </w:p>
    <w:p w:rsidR="004001CF" w:rsidRDefault="004001CF">
      <w:pPr>
        <w:rPr>
          <w:rFonts w:eastAsiaTheme="minorEastAsia"/>
        </w:rPr>
      </w:pPr>
      <w:r>
        <w:rPr>
          <w:rFonts w:eastAsiaTheme="minorEastAsia"/>
        </w:rPr>
        <w:t xml:space="preserve">Assume efficiency of turbine = 0.3 given Betz Limits of 0.6. </w:t>
      </w:r>
      <w:proofErr w:type="gramStart"/>
      <w:r>
        <w:rPr>
          <w:rFonts w:eastAsiaTheme="minorEastAsia"/>
        </w:rPr>
        <w:t>Density of water 1000, gravity 9.81m/s.</w:t>
      </w:r>
      <w:proofErr w:type="gramEnd"/>
    </w:p>
    <w:p w:rsidR="00DB1C07" w:rsidRDefault="00DB1C07" w:rsidP="00DB1C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19=0.3×1000×9.81×</m:t>
          </m:r>
          <m:r>
            <w:rPr>
              <w:rFonts w:ascii="Cambria Math" w:hAnsi="Cambria Math"/>
            </w:rPr>
            <m:t>h×π×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×V</m:t>
          </m:r>
        </m:oMath>
      </m:oMathPara>
    </w:p>
    <w:p w:rsidR="004001CF" w:rsidRDefault="004001CF" w:rsidP="00DB1C07">
      <w:pPr>
        <w:rPr>
          <w:rFonts w:eastAsiaTheme="minorEastAsia"/>
        </w:rPr>
      </w:pPr>
      <w:r>
        <w:rPr>
          <w:rFonts w:eastAsiaTheme="minorEastAsia"/>
        </w:rPr>
        <w:t>V is velocity, about 3 knots = 1.54 m/s</w:t>
      </w:r>
    </w:p>
    <w:p w:rsidR="00DB1C07" w:rsidRDefault="004E0319" w:rsidP="00DB1C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19=0.3×1000×9.81×</m:t>
          </m:r>
          <m:r>
            <w:rPr>
              <w:rFonts w:ascii="Cambria Math" w:hAnsi="Cambria Math"/>
            </w:rPr>
            <m:t>h×π×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×1.54</m:t>
          </m:r>
        </m:oMath>
      </m:oMathPara>
    </w:p>
    <w:p w:rsidR="00DB1C07" w:rsidRDefault="00DB1C07" w:rsidP="00DB1C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h=0.175</m:t>
          </m:r>
        </m:oMath>
      </m:oMathPara>
    </w:p>
    <w:p w:rsidR="00DB1C07" w:rsidRDefault="00DB1C07">
      <w:r>
        <w:t xml:space="preserve">Diameter of Turbine needs to be </w:t>
      </w:r>
      <w:r w:rsidR="000E5F19">
        <w:t>17.5</w:t>
      </w:r>
      <w:r>
        <w:t>cm.</w:t>
      </w:r>
    </w:p>
    <w:p w:rsidR="00C05752" w:rsidRDefault="00C05752"/>
    <w:sectPr w:rsidR="00C05752" w:rsidSect="00063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B1C07"/>
    <w:rsid w:val="00063116"/>
    <w:rsid w:val="000E5F19"/>
    <w:rsid w:val="004001CF"/>
    <w:rsid w:val="004E0319"/>
    <w:rsid w:val="005A5A77"/>
    <w:rsid w:val="00B2262B"/>
    <w:rsid w:val="00C05752"/>
    <w:rsid w:val="00DB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C0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B1C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C0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A5A7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ooks.google.co.nz/books?id=0aWZ3esTwVIC&amp;pg=PA70&amp;dq=investigate+three+different+forms+of+power+generation+that+exploit+the+abundance+of+water+on+Earth&amp;hl=en&amp;ei=RtwwTvSUKKTUiAKl2eymBg&amp;sa=X&amp;oi=book_result&amp;ct=result&amp;resnum=1&amp;ved=0CCwQ6AEwAA#v=onepage&amp;q=investigate%20three%20different%20forms%20of%20power%20generation%20that%20exploit%20the%20abundance%20of%20water%20on%20Earth&amp;f=fal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C18B3E0A</Template>
  <TotalTime>1489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nmr26</cp:lastModifiedBy>
  <cp:revision>4</cp:revision>
  <dcterms:created xsi:type="dcterms:W3CDTF">2011-07-25T21:46:00Z</dcterms:created>
  <dcterms:modified xsi:type="dcterms:W3CDTF">2011-07-28T03:50:00Z</dcterms:modified>
</cp:coreProperties>
</file>