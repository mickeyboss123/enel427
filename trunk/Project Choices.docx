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2C" w:rsidRDefault="003B23BE">
      <w:r>
        <w:rPr>
          <w:noProof/>
          <w:lang w:eastAsia="en-NZ"/>
        </w:rPr>
        <w:drawing>
          <wp:inline distT="0" distB="0" distL="0" distR="0" wp14:anchorId="2DDDF76E" wp14:editId="376A1380">
            <wp:extent cx="5731510" cy="709849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BE" w:rsidRDefault="003B23BE">
      <w:r>
        <w:rPr>
          <w:noProof/>
          <w:lang w:eastAsia="en-NZ"/>
        </w:rPr>
        <w:lastRenderedPageBreak/>
        <w:drawing>
          <wp:inline distT="0" distB="0" distL="0" distR="0">
            <wp:extent cx="5716562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45" cy="25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BE" w:rsidRDefault="003B23BE">
      <w:r>
        <w:rPr>
          <w:noProof/>
          <w:lang w:eastAsia="en-NZ"/>
        </w:rPr>
        <w:drawing>
          <wp:inline distT="0" distB="0" distL="0" distR="0" wp14:anchorId="48A6A26E" wp14:editId="3BB2441B">
            <wp:extent cx="5770970" cy="25241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7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BE" w:rsidRDefault="003B23BE">
      <w:r>
        <w:rPr>
          <w:noProof/>
          <w:lang w:eastAsia="en-NZ"/>
        </w:rPr>
        <w:drawing>
          <wp:inline distT="0" distB="0" distL="0" distR="0" wp14:anchorId="6945EA6D" wp14:editId="3A3F3F99">
            <wp:extent cx="5677426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26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BE" w:rsidRDefault="003B23BE">
      <w:r>
        <w:rPr>
          <w:noProof/>
          <w:lang w:eastAsia="en-NZ"/>
        </w:rPr>
        <w:lastRenderedPageBreak/>
        <w:drawing>
          <wp:inline distT="0" distB="0" distL="0" distR="0">
            <wp:extent cx="5848051" cy="21145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60" cy="21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BE" w:rsidRDefault="003B23BE">
      <w:r>
        <w:rPr>
          <w:noProof/>
          <w:lang w:eastAsia="en-NZ"/>
        </w:rPr>
        <w:drawing>
          <wp:inline distT="0" distB="0" distL="0" distR="0">
            <wp:extent cx="5800725" cy="22182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BE" w:rsidRDefault="003B23BE">
      <w:r>
        <w:rPr>
          <w:noProof/>
          <w:lang w:eastAsia="en-NZ"/>
        </w:rPr>
        <w:drawing>
          <wp:inline distT="0" distB="0" distL="0" distR="0">
            <wp:extent cx="5686425" cy="27834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745" cy="278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BE"/>
    <w:rsid w:val="003B23BE"/>
    <w:rsid w:val="0081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7D58C94F</Template>
  <TotalTime>7</TotalTime>
  <Pages>3</Pages>
  <Words>2</Words>
  <Characters>12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nmr26</dc:creator>
  <cp:lastModifiedBy>nmr26</cp:lastModifiedBy>
  <cp:revision>1</cp:revision>
  <dcterms:created xsi:type="dcterms:W3CDTF">2011-02-21T01:44:00Z</dcterms:created>
  <dcterms:modified xsi:type="dcterms:W3CDTF">2011-02-21T01:51:00Z</dcterms:modified>
</cp:coreProperties>
</file>