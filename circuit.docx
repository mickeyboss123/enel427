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5B3" w:rsidRDefault="00E13983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84F91" wp14:editId="1D3170BA">
                <wp:simplePos x="0" y="0"/>
                <wp:positionH relativeFrom="column">
                  <wp:posOffset>1828800</wp:posOffset>
                </wp:positionH>
                <wp:positionV relativeFrom="paragraph">
                  <wp:posOffset>1415415</wp:posOffset>
                </wp:positionV>
                <wp:extent cx="2374265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90" w:rsidRDefault="00C14A90" w:rsidP="00E64256">
                            <w:pPr>
                              <w:spacing w:after="0"/>
                            </w:pPr>
                            <w:r>
                              <w:t xml:space="preserve">Expected </w:t>
                            </w:r>
                            <w:r w:rsidR="00E13983">
                              <w:tab/>
                            </w:r>
                            <w:r>
                              <w:t>Voltage = 0 – 5V</w:t>
                            </w:r>
                            <w:r w:rsidR="00E13983">
                              <w:t xml:space="preserve"> </w:t>
                            </w:r>
                          </w:p>
                          <w:p w:rsidR="00E13983" w:rsidRDefault="00E13983" w:rsidP="00E13983">
                            <w:pPr>
                              <w:spacing w:after="0"/>
                              <w:ind w:left="720" w:firstLine="720"/>
                            </w:pPr>
                            <w:proofErr w:type="gramStart"/>
                            <w:r>
                              <w:t>Current  =</w:t>
                            </w:r>
                            <w:proofErr w:type="gramEnd"/>
                            <w:r>
                              <w:t xml:space="preserve"> 0 -10A </w:t>
                            </w:r>
                            <w:r>
                              <w:t>Per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111.4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pwEg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" filled="f" stroked="f">
                <v:textbox style="mso-fit-shape-to-text:t">
                  <w:txbxContent>
                    <w:p w:rsidR="00C14A90" w:rsidRDefault="00C14A90" w:rsidP="00E64256">
                      <w:pPr>
                        <w:spacing w:after="0"/>
                      </w:pPr>
                      <w:r>
                        <w:t xml:space="preserve">Expected </w:t>
                      </w:r>
                      <w:r w:rsidR="00E13983">
                        <w:tab/>
                      </w:r>
                      <w:r>
                        <w:t>Voltage = 0 – 5V</w:t>
                      </w:r>
                      <w:r w:rsidR="00E13983">
                        <w:t xml:space="preserve"> </w:t>
                      </w:r>
                    </w:p>
                    <w:p w:rsidR="00E13983" w:rsidRDefault="00E13983" w:rsidP="00E13983">
                      <w:pPr>
                        <w:spacing w:after="0"/>
                        <w:ind w:left="720" w:firstLine="720"/>
                      </w:pPr>
                      <w:proofErr w:type="gramStart"/>
                      <w:r>
                        <w:t>Current  =</w:t>
                      </w:r>
                      <w:proofErr w:type="gramEnd"/>
                      <w:r>
                        <w:t xml:space="preserve"> 0 -10A </w:t>
                      </w:r>
                      <w:r>
                        <w:t>Per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8AB8B" wp14:editId="5039E576">
                <wp:simplePos x="0" y="0"/>
                <wp:positionH relativeFrom="column">
                  <wp:posOffset>6551295</wp:posOffset>
                </wp:positionH>
                <wp:positionV relativeFrom="paragraph">
                  <wp:posOffset>3071495</wp:posOffset>
                </wp:positionV>
                <wp:extent cx="561975" cy="14039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90" w:rsidRDefault="00C14A90" w:rsidP="00C14A90">
                            <w:r>
                              <w:t>0.5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15.85pt;margin-top:241.85pt;width:44.2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" filled="f" stroked="f">
                <v:textbox style="mso-fit-shape-to-text:t">
                  <w:txbxContent>
                    <w:p w:rsidR="00C14A90" w:rsidRDefault="00C14A90" w:rsidP="00C14A90">
                      <w:r>
                        <w:t>0.5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24C445" wp14:editId="158A7432">
                <wp:simplePos x="0" y="0"/>
                <wp:positionH relativeFrom="column">
                  <wp:posOffset>1129665</wp:posOffset>
                </wp:positionH>
                <wp:positionV relativeFrom="paragraph">
                  <wp:posOffset>1557655</wp:posOffset>
                </wp:positionV>
                <wp:extent cx="6127115" cy="1619250"/>
                <wp:effectExtent l="0" t="0" r="26035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1619250"/>
                          <a:chOff x="2176" y="8170"/>
                          <a:chExt cx="6982" cy="184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976" y="8856"/>
                            <a:ext cx="1720" cy="1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9E127C">
                              <w:pPr>
                                <w:jc w:val="center"/>
                              </w:pPr>
                              <w: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696" y="9435"/>
                            <a:ext cx="15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696" y="9827"/>
                            <a:ext cx="15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8931" y="9004"/>
                            <a:ext cx="227" cy="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8" y="9005"/>
                            <a:ext cx="0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76" y="8856"/>
                            <a:ext cx="1720" cy="1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9E127C">
                              <w:pPr>
                                <w:jc w:val="center"/>
                              </w:pPr>
                              <w:r>
                                <w:t>Dynamo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96" y="9211"/>
                            <a:ext cx="1080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321" y="9099"/>
                            <a:ext cx="318" cy="431"/>
                          </a:xfrm>
                          <a:prstGeom prst="flowChartPunched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03" y="8799"/>
                            <a:ext cx="636" cy="206"/>
                          </a:xfrm>
                          <a:prstGeom prst="curvedDownArrow">
                            <a:avLst>
                              <a:gd name="adj1" fmla="val 61748"/>
                              <a:gd name="adj2" fmla="val 123495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8279" y="8856"/>
                            <a:ext cx="652" cy="279"/>
                            <a:chOff x="9306" y="8547"/>
                            <a:chExt cx="724" cy="336"/>
                          </a:xfrm>
                        </wpg:grpSpPr>
                        <wps:wsp>
                          <wps:cNvPr id="12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06" y="8547"/>
                              <a:ext cx="8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388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16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08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666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958" y="8547"/>
                              <a:ext cx="7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8238" y="9678"/>
                            <a:ext cx="652" cy="279"/>
                            <a:chOff x="9306" y="8547"/>
                            <a:chExt cx="724" cy="336"/>
                          </a:xfrm>
                        </wpg:grpSpPr>
                        <wps:wsp>
                          <wps:cNvPr id="19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06" y="8547"/>
                              <a:ext cx="8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2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388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16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08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666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958" y="8547"/>
                              <a:ext cx="7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8238" y="9275"/>
                            <a:ext cx="652" cy="279"/>
                            <a:chOff x="9306" y="8547"/>
                            <a:chExt cx="724" cy="336"/>
                          </a:xfrm>
                        </wpg:grpSpPr>
                        <wps:wsp>
                          <wps:cNvPr id="26" name="AutoShap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06" y="8547"/>
                              <a:ext cx="8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388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16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08" y="8547"/>
                              <a:ext cx="150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666" y="8547"/>
                              <a:ext cx="128" cy="3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958" y="8547"/>
                              <a:ext cx="72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8890" y="9435"/>
                            <a:ext cx="2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8890" y="9832"/>
                            <a:ext cx="2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8353" y="8170"/>
                            <a:ext cx="499" cy="4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9E127C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8198" y="8414"/>
                            <a:ext cx="15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202" y="8421"/>
                            <a:ext cx="1" cy="5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9007" y="8413"/>
                            <a:ext cx="1" cy="5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8852" y="8423"/>
                            <a:ext cx="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696" y="9010"/>
                            <a:ext cx="15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8" style="position:absolute;margin-left:88.95pt;margin-top:122.65pt;width:482.45pt;height:127.5pt;z-index:251658240" coordorigin="2176,8170" coordsize="6982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">
                <v:rect id="Rectangle 3" o:spid="_x0000_s1029" style="position:absolute;left:4976;top:8856;width:1720;height:1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C14A90" w:rsidRDefault="00C14A90" w:rsidP="009E127C">
                        <w:pPr>
                          <w:jc w:val="center"/>
                        </w:pPr>
                        <w:r>
                          <w:t>Generator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0" type="#_x0000_t32" style="position:absolute;left:6696;top:9435;width:15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5" o:spid="_x0000_s1031" type="#_x0000_t32" style="position:absolute;left:6696;top:9827;width:15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<v:shape id="AutoShape 6" o:spid="_x0000_s1032" type="#_x0000_t32" style="position:absolute;left:8931;top:9004;width:227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7" o:spid="_x0000_s1033" type="#_x0000_t32" style="position:absolute;left:9158;top:9005;width:0;height: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rect id="Rectangle 8" o:spid="_x0000_s1034" style="position:absolute;left:2176;top:8856;width:1720;height:1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C14A90" w:rsidRDefault="00C14A90" w:rsidP="009E127C">
                        <w:pPr>
                          <w:jc w:val="center"/>
                        </w:pPr>
                        <w:r>
                          <w:t>Dynamo</w:t>
                        </w:r>
                      </w:p>
                    </w:txbxContent>
                  </v:textbox>
                </v:rect>
                <v:rect id="Rectangle 9" o:spid="_x0000_s1035" style="position:absolute;left:3896;top:9211;width:108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AutoShape 10" o:spid="_x0000_s1036" type="#_x0000_t122" style="position:absolute;left:4321;top:9099;width:31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LY8MA&#10;AADaAAAADwAAAGRycy9kb3ducmV2LnhtbESPUWvCQBCE3wv+h2MLvulFH6pGTxHBIkhbk/YHLLk1&#10;Cc3thdxG0/76XqHQx2FmvmE2u8E16kZdqD0bmE0TUMSFtzWXBj7ej5MlqCDIFhvPZOCLAuy2o4cN&#10;ptbfOaNbLqWKEA4pGqhE2lTrUFTkMEx9Sxy9q+8cSpRdqW2H9wh3jZ4nyZN2WHNcqLClQ0XFZ947&#10;A022+BZbLvr+VfL27fl8mZ1e9saMH4f9GpTQIP/hv/bJGljB75V4A/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YLY8MAAADaAAAADwAAAAAAAAAAAAAAAACYAgAAZHJzL2Rv&#10;d25yZXYueG1sUEsFBgAAAAAEAAQA9QAAAIgDAAAAAA==&#10;"/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11" o:spid="_x0000_s1037" type="#_x0000_t105" style="position:absolute;left:4003;top:8799;width:63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+sMMA&#10;AADbAAAADwAAAGRycy9kb3ducmV2LnhtbESPQWvCQBCF74L/YRmhN91YoZToJojYWvDSaqHXITsm&#10;wd3ZkN2atL/eORR6m+G9ee+bTTl6p27UxzawgeUiA0VcBdtybeDz/DJ/BhUTskUXmAz8UISymE42&#10;mNsw8AfdTqlWEsIxRwNNSl2udawa8hgXoSMW7RJ6j0nWvta2x0HCvdOPWfakPbYsDQ12tGuoup6+&#10;vYHje7CYrQ6vu9oNX36P58HxrzEPs3G7BpVoTP/mv+s3K/hCL7/IALq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B+sMMAAADbAAAADwAAAAAAAAAAAAAAAACYAgAAZHJzL2Rv&#10;d25yZXYueG1sUEsFBgAAAAAEAAQA9QAAAIgDAAAAAA==&#10;"/>
                <v:group id="Group 12" o:spid="_x0000_s1038" style="position:absolute;left:8279;top:8856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13" o:spid="_x0000_s1039" type="#_x0000_t32" style="position:absolute;left:9306;top:8547;width:82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14" o:spid="_x0000_s1040" type="#_x0000_t32" style="position:absolute;left:9388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b/Y8MAAADbAAAADwAAAGRycy9kb3ducmV2LnhtbERPTWvCQBC9F/wPyxR6kbqxopTUVUJK&#10;oQiipgWvQ3aapMnOhuw2if/eFYTe5vE+Z70dTSN66lxlWcF8FoEgzq2uuFDw/fXx/ArCeWSNjWVS&#10;cCEH283kYY2xtgOfqM98IUIIuxgVlN63sZQuL8mgm9mWOHA/tjPoA+wKqTscQrhp5EsUraTBikND&#10;iS2lJeV19mcU+P10t/w9HQ5JxvyeHHfnOknPSj09jskbCE+j/xff3Z86zF/A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W/2PDAAAA2wAAAA8AAAAAAAAAAAAA&#10;AAAAoQIAAGRycy9kb3ducmV2LnhtbFBLBQYAAAAABAAEAPkAAACRAwAAAAA=&#10;"/>
                  <v:shape id="AutoShape 15" o:spid="_x0000_s1041" type="#_x0000_t32" style="position:absolute;left:9516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<v:shape id="AutoShape 16" o:spid="_x0000_s1042" type="#_x0000_t32" style="position:absolute;left:9808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<v:shape id="AutoShape 17" o:spid="_x0000_s1043" type="#_x0000_t32" style="position:absolute;left:9666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Fc+8IAAADbAAAADwAAAGRycy9kb3ducmV2LnhtbERPTWvCQBC9F/oflin0UnSjUCnRVUKk&#10;IIESTQteh+yYRLOzIbs16b93BaG3ebzPWW1G04or9a6xrGA2jUAQl1Y3XCn4+f6cfIBwHllja5kU&#10;/JGDzfr5aYWxtgMf6Fr4SoQQdjEqqL3vYildWZNBN7UdceBOtjfoA+wrqXscQrhp5TyKFtJgw6Gh&#10;xo7SmspL8WsU+K+37P18yPOkYN4m++x4SdKjUq8vY7IE4Wn0/+KHe6fD/AXcfwkH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Fc+8IAAADbAAAADwAAAAAAAAAAAAAA&#10;AAChAgAAZHJzL2Rvd25yZXYueG1sUEsFBgAAAAAEAAQA+QAAAJADAAAAAA==&#10;"/>
                  <v:shape id="AutoShape 18" o:spid="_x0000_s1044" type="#_x0000_t32" style="position:absolute;left:9958;top:8547;width:72;height: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35YMMAAADbAAAADwAAAGRycy9kb3ducmV2LnhtbERPTWvCQBC9F/wPyxR6kbqxoJbUVUJK&#10;oQiipgWvQ3aapMnOhuw2if/eFYTe5vE+Z70dTSN66lxlWcF8FoEgzq2uuFDw/fXx/ArCeWSNjWVS&#10;cCEH283kYY2xtgOfqM98IUIIuxgVlN63sZQuL8mgm9mWOHA/tjPoA+wKqTscQrhp5EsULaXBikND&#10;iS2lJeV19mcU+P10t/g9HQ5JxvyeHHfnOknPSj09jskbCE+j/xff3Z86zF/B7ZdwgN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t+WDDAAAA2wAAAA8AAAAAAAAAAAAA&#10;AAAAoQIAAGRycy9kb3ducmV2LnhtbFBLBQYAAAAABAAEAPkAAACRAwAAAAA=&#10;"/>
                </v:group>
                <v:group id="Group 19" o:spid="_x0000_s1045" style="position:absolute;left:8238;top:9678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utoShape 20" o:spid="_x0000_s1046" type="#_x0000_t32" style="position:absolute;left:9306;top:8547;width:82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<v:shape id="AutoShape 21" o:spid="_x0000_s1047" type="#_x0000_t32" style="position:absolute;left:9388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irqcAAAADbAAAADwAAAGRycy9kb3ducmV2LnhtbERPTYvCMBC9C/6HMIIXWVMFRbpGKYog&#10;gqhV8Do0s23XZlKaqPXfm4Pg8fG+58vWVOJBjSstKxgNIxDEmdUl5wou583PDITzyBory6TgRQ6W&#10;i25njrG2Tz7RI/W5CCHsYlRQeF/HUrqsIINuaGviwP3ZxqAPsMmlbvAZwk0lx1E0lQZLDg0F1rQq&#10;KLuld6PA7we7yf/pcEhS5nVy3F1vyeqqVL/XJr8gPLX+K/64t1rBO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oq6nAAAAA2wAAAA8AAAAAAAAAAAAAAAAA&#10;oQIAAGRycy9kb3ducmV2LnhtbFBLBQYAAAAABAAEAPkAAACOAwAAAAA=&#10;"/>
                  <v:shape id="AutoShape 22" o:spid="_x0000_s1048" type="#_x0000_t32" style="position:absolute;left:9516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<v:shape id="AutoShape 23" o:spid="_x0000_s1049" type="#_x0000_t32" style="position:absolute;left:9808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v:shape id="AutoShape 24" o:spid="_x0000_s1050" type="#_x0000_t32" style="position:absolute;left:9666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o13sUAAADbAAAADwAAAGRycy9kb3ducmV2LnhtbESPQWvCQBSE7wX/w/KEXkrdaKm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o13sUAAADbAAAADwAAAAAAAAAA&#10;AAAAAAChAgAAZHJzL2Rvd25yZXYueG1sUEsFBgAAAAAEAAQA+QAAAJMDAAAAAA==&#10;"/>
                  <v:shape id="AutoShape 25" o:spid="_x0000_s1051" type="#_x0000_t32" style="position:absolute;left:9958;top:8547;width:72;height: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tqsUAAADbAAAADwAAAGRycy9kb3ducmV2LnhtbESPQWvCQBSE7wX/w/KEXkrdKK2U6Coh&#10;UigBUaPg9ZF9TdJk34bs1qT/3i0Uehxm5htmvR1NK27Uu9qygvksAkFcWF1zqeByfn9+A+E8ssbW&#10;Min4IQfbzeRhjbG2A5/olvtSBAi7GBVU3nexlK6oyKCb2Y44eJ+2N+iD7EupexwC3LRyEUVLabDm&#10;sFBhR2lFRZN/GwV+/5S9fp0OhyRn3iXH7Nok6VWpx+mYrEB4Gv1/+K/9oRUsXuD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OtqsUAAADbAAAADwAAAAAAAAAA&#10;AAAAAAChAgAAZHJzL2Rvd25yZXYueG1sUEsFBgAAAAAEAAQA+QAAAJMDAAAAAA==&#10;"/>
                </v:group>
                <v:group id="Group 26" o:spid="_x0000_s1052" style="position:absolute;left:8238;top:9275;width:652;height:279" coordorigin="9306,8547" coordsize="724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AutoShape 27" o:spid="_x0000_s1053" type="#_x0000_t32" style="position:absolute;left:9306;top:8547;width:82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<v:shape id="AutoShape 28" o:spid="_x0000_s1054" type="#_x0000_t32" style="position:absolute;left:9388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z3cUAAADbAAAADwAAAGRycy9kb3ducmV2LnhtbESPQWvCQBSE7wX/w/KEXkrdKLSW6Coh&#10;UigBUaPg9ZF9TdJk34bs1qT/3i0Uehxm5htmvR1NK27Uu9qygvksAkFcWF1zqeByfn9+A+E8ssbW&#10;Min4IQfbzeRhjbG2A5/olvtSBAi7GBVU3nexlK6oyKCb2Y44eJ+2N+iD7EupexwC3LRyEUWv0mDN&#10;YaHCjtKKiib/Ngr8/il7+TodDknOvEuO2bVJ0qtSj9MxWYHwNPr/8F/7QytYLOH3S/gB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z3cUAAADbAAAADwAAAAAAAAAA&#10;AAAAAAChAgAAZHJzL2Rvd25yZXYueG1sUEsFBgAAAAAEAAQA+QAAAJMDAAAAAA==&#10;"/>
                  <v:shape id="AutoShape 29" o:spid="_x0000_s1055" type="#_x0000_t32" style="position:absolute;left:9516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<v:shape id="AutoShape 30" o:spid="_x0000_s1056" type="#_x0000_t32" style="position:absolute;left:9808;top:8547;width:150;height: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31" o:spid="_x0000_s1057" type="#_x0000_t32" style="position:absolute;left:9666;top:8547;width:128;height:3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9dMMAAADbAAAADwAAAGRycy9kb3ducmV2LnhtbERPTWvCQBC9F/oflin0Irppi0WiawiW&#10;QgmIJhW8DtkxicnOhuzWpP++exB6fLzvTTKZTtxocI1lBS+LCARxaXXDlYLT9+d8BcJ5ZI2dZVLw&#10;Sw6S7ePDBmNtR87pVvhKhBB2MSqove9jKV1Zk0G3sD1x4C52MOgDHCqpBxxDuOnkaxS9S4MNh4Ya&#10;e9rVVLbFj1Hg97Nsec0Ph7Rg/kiP2blNd2elnp+mdA3C0+T/xXf3l1bwFtaHL+E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xPXTDAAAA2wAAAA8AAAAAAAAAAAAA&#10;AAAAoQIAAGRycy9kb3ducmV2LnhtbFBLBQYAAAAABAAEAPkAAACRAwAAAAA=&#10;"/>
                  <v:shape id="AutoShape 32" o:spid="_x0000_s1058" type="#_x0000_t32" style="position:absolute;left:9958;top:8547;width:72;height: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2Y78UAAADbAAAADwAAAGRycy9kb3ducmV2LnhtbESPQWvCQBSE7wX/w/KEXkrd2FIp0VVC&#10;RCgBUaPg9ZF9TdJk34bs1qT/3i0Uehxm5htmtRlNK27Uu9qygvksAkFcWF1zqeBy3j2/g3AeWWNr&#10;mRT8kIPNevKwwljbgU90y30pAoRdjAoq77tYSldUZNDNbEccvE/bG/RB9qXUPQ4Bblr5EkULabDm&#10;sFBhR2lFRZN/GwV+/5S9fZ0OhyRn3ibH7Nok6VWpx+mYLEF4Gv1/+K/9oRW8zuH3S/gBc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2Y78UAAADbAAAADwAAAAAAAAAA&#10;AAAAAAChAgAAZHJzL2Rvd25yZXYueG1sUEsFBgAAAAAEAAQA+QAAAJMDAAAAAA==&#10;"/>
                </v:group>
                <v:shape id="AutoShape 33" o:spid="_x0000_s1059" type="#_x0000_t32" style="position:absolute;left:8890;top:9435;width: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34" o:spid="_x0000_s1060" type="#_x0000_t32" style="position:absolute;left:8890;top:9832;width:2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5" o:spid="_x0000_s1061" type="#_x0000_t120" style="position:absolute;left:8353;top:8170;width:499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wgMMA&#10;AADbAAAADwAAAGRycy9kb3ducmV2LnhtbESPT2vCQBTE74LfYXmCN920/mmJrmKLQvAixkKvj+wz&#10;Cd19G7JbE799tyB4HGbmN8x621sjbtT62rGCl2kCgrhwuuZSwdflMHkH4QOyRuOYFNzJw3YzHKwx&#10;1a7jM93yUIoIYZ+igiqEJpXSFxVZ9FPXEEfv6lqLIcq2lLrFLsKtka9JspQWa44LFTb0WVHxk/9a&#10;BSG7m2PdmZN92+++u9nHImNqlBqP+t0KRKA+PMOPdqYVzO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jwgMMAAADbAAAADwAAAAAAAAAAAAAAAACYAgAAZHJzL2Rv&#10;d25yZXYueG1sUEsFBgAAAAAEAAQA9QAAAIgDAAAAAA==&#10;">
                  <v:textbox>
                    <w:txbxContent>
                      <w:p w:rsidR="00C14A90" w:rsidRDefault="00C14A90" w:rsidP="009E127C">
                        <w:r>
                          <w:t>V</w:t>
                        </w:r>
                      </w:p>
                    </w:txbxContent>
                  </v:textbox>
                </v:shape>
                <v:shape id="AutoShape 36" o:spid="_x0000_s1062" type="#_x0000_t32" style="position:absolute;left:8198;top:8414;width:15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AutoShape 37" o:spid="_x0000_s1063" type="#_x0000_t32" style="position:absolute;left:8202;top:8421;width:1;height:5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shape id="AutoShape 38" o:spid="_x0000_s1064" type="#_x0000_t32" style="position:absolute;left:9007;top:8413;width:1;height:5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+Qs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Uf5CxAAAANsAAAAPAAAAAAAAAAAA&#10;AAAAAKECAABkcnMvZG93bnJldi54bWxQSwUGAAAAAAQABAD5AAAAkgMAAAAA&#10;"/>
                <v:shape id="AutoShape 39" o:spid="_x0000_s1065" type="#_x0000_t32" style="position:absolute;left:8852;top:8423;width:1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40" o:spid="_x0000_s1066" type="#_x0000_t32" style="position:absolute;left:6696;top:9010;width:15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390EE5E" wp14:editId="3A154039">
                <wp:simplePos x="0" y="0"/>
                <wp:positionH relativeFrom="column">
                  <wp:posOffset>942975</wp:posOffset>
                </wp:positionH>
                <wp:positionV relativeFrom="paragraph">
                  <wp:posOffset>3573780</wp:posOffset>
                </wp:positionV>
                <wp:extent cx="6753225" cy="1400175"/>
                <wp:effectExtent l="0" t="0" r="28575" b="952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1400175"/>
                          <a:chOff x="0" y="0"/>
                          <a:chExt cx="6753225" cy="1400175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400050" y="390525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 rot="1974046">
                            <a:off x="0" y="190500"/>
                            <a:ext cx="352425" cy="2095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 rot="19766319">
                            <a:off x="333375" y="200025"/>
                            <a:ext cx="352425" cy="2095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 rot="16200000">
                            <a:off x="161925" y="466725"/>
                            <a:ext cx="352425" cy="20955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57175" y="323850"/>
                            <a:ext cx="142875" cy="14403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0"/>
                            <a:ext cx="1476375" cy="747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>
                              <w: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9525"/>
                            <a:ext cx="1476375" cy="747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C14A90">
                              <w:r>
                                <w:t>Power Converter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9525"/>
                            <a:ext cx="1476375" cy="747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C14A90"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486025" y="114300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486025" y="390525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486025" y="638175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4572000" y="323850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572000" y="533400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5325" y="981075"/>
                            <a:ext cx="561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4A90" w:rsidRDefault="00C14A90" w:rsidP="00C14A90">
                              <w:r>
                                <w:t>0.5</w:t>
                              </w:r>
                              <w:r>
                                <w:rPr>
                                  <w:rFonts w:cstheme="minorHAnsi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>
                            <a:off x="3028950" y="809625"/>
                            <a:ext cx="3724275" cy="181379"/>
                          </a:xfrm>
                          <a:custGeom>
                            <a:avLst/>
                            <a:gdLst>
                              <a:gd name="connsiteX0" fmla="*/ 0 w 3724275"/>
                              <a:gd name="connsiteY0" fmla="*/ 9535 h 181379"/>
                              <a:gd name="connsiteX1" fmla="*/ 819150 w 3724275"/>
                              <a:gd name="connsiteY1" fmla="*/ 171460 h 181379"/>
                              <a:gd name="connsiteX2" fmla="*/ 1657350 w 3724275"/>
                              <a:gd name="connsiteY2" fmla="*/ 9535 h 181379"/>
                              <a:gd name="connsiteX3" fmla="*/ 1828800 w 3724275"/>
                              <a:gd name="connsiteY3" fmla="*/ 104785 h 181379"/>
                              <a:gd name="connsiteX4" fmla="*/ 1952625 w 3724275"/>
                              <a:gd name="connsiteY4" fmla="*/ 104785 h 181379"/>
                              <a:gd name="connsiteX5" fmla="*/ 1990725 w 3724275"/>
                              <a:gd name="connsiteY5" fmla="*/ 19060 h 181379"/>
                              <a:gd name="connsiteX6" fmla="*/ 2133600 w 3724275"/>
                              <a:gd name="connsiteY6" fmla="*/ 47635 h 181379"/>
                              <a:gd name="connsiteX7" fmla="*/ 2971800 w 3724275"/>
                              <a:gd name="connsiteY7" fmla="*/ 180985 h 181379"/>
                              <a:gd name="connsiteX8" fmla="*/ 3724275 w 3724275"/>
                              <a:gd name="connsiteY8" fmla="*/ 10 h 18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724275" h="181379">
                                <a:moveTo>
                                  <a:pt x="0" y="9535"/>
                                </a:moveTo>
                                <a:cubicBezTo>
                                  <a:pt x="271462" y="90497"/>
                                  <a:pt x="542925" y="171460"/>
                                  <a:pt x="819150" y="171460"/>
                                </a:cubicBezTo>
                                <a:cubicBezTo>
                                  <a:pt x="1095375" y="171460"/>
                                  <a:pt x="1489075" y="20647"/>
                                  <a:pt x="1657350" y="9535"/>
                                </a:cubicBezTo>
                                <a:cubicBezTo>
                                  <a:pt x="1825625" y="-1577"/>
                                  <a:pt x="1779588" y="88910"/>
                                  <a:pt x="1828800" y="104785"/>
                                </a:cubicBezTo>
                                <a:cubicBezTo>
                                  <a:pt x="1878012" y="120660"/>
                                  <a:pt x="1925638" y="119073"/>
                                  <a:pt x="1952625" y="104785"/>
                                </a:cubicBezTo>
                                <a:cubicBezTo>
                                  <a:pt x="1979613" y="90498"/>
                                  <a:pt x="1960563" y="28585"/>
                                  <a:pt x="1990725" y="19060"/>
                                </a:cubicBezTo>
                                <a:cubicBezTo>
                                  <a:pt x="2020887" y="9535"/>
                                  <a:pt x="2133600" y="47635"/>
                                  <a:pt x="2133600" y="47635"/>
                                </a:cubicBezTo>
                                <a:cubicBezTo>
                                  <a:pt x="2297113" y="74623"/>
                                  <a:pt x="2706688" y="188922"/>
                                  <a:pt x="2971800" y="180985"/>
                                </a:cubicBezTo>
                                <a:cubicBezTo>
                                  <a:pt x="3236912" y="173048"/>
                                  <a:pt x="3508375" y="-1577"/>
                                  <a:pt x="3724275" y="1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67" style="position:absolute;margin-left:74.25pt;margin-top:281.4pt;width:531.75pt;height:110.25pt;z-index:251687936" coordsize="67532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">
                <v:line id="Straight Connector 46" o:spid="_x0000_s1068" style="position:absolute;visibility:visible;mso-wrap-style:square" from="4000,3905" to="1009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oval id="Oval 42" o:spid="_x0000_s1069" style="position:absolute;top:1905;width:3524;height:2095;rotation:21561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qVZ8AA&#10;AADbAAAADwAAAGRycy9kb3ducmV2LnhtbESP3YrCMBSE7xd8h3AE79bUf6lGEcGld2L1AQ7NsS02&#10;J7WJWvfpjSB4OczMN8xy3ZpK3KlxpWUFg34EgjizuuRcwem4+52DcB5ZY2WZFDzJwXrV+VlirO2D&#10;D3RPfS4ChF2MCgrv61hKlxVk0PVtTRy8s20M+iCbXOoGHwFuKjmMoqk0WHJYKLCmbUHZJb0ZBQc7&#10;/dOezD6ZJZPL/zwZjMbXSqlet90sQHhq/Tf8aSdawXgI7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qVZ8AAAADbAAAADwAAAAAAAAAAAAAAAACYAgAAZHJzL2Rvd25y&#10;ZXYueG1sUEsFBgAAAAAEAAQA9QAAAIUDAAAAAA==&#10;" filled="f" strokecolor="black [3213]" strokeweight=".25pt"/>
                <v:oval id="Oval 43" o:spid="_x0000_s1070" style="position:absolute;left:3333;top:2000;width:3525;height:2095;rotation:-2002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2yMQA&#10;AADbAAAADwAAAGRycy9kb3ducmV2LnhtbESPzWrDMBCE74W8g9hAbo3cppTgRg4hUMgPpSTpocfF&#10;2tjG1sqRlFh5+6pQ6HGYmW+YxTKaTtzI+caygqdpBoK4tLrhSsHX6f1xDsIHZI2dZVJwJw/LYvSw&#10;wFzbgQ90O4ZKJAj7HBXUIfS5lL6syaCf2p44eWfrDIYkXSW1wyHBTSefs+xVGmw4LdTY07qmsj1e&#10;jYLtdfcx4KpysTx/7nftxZn47ZSajOPqDUSgGP7Df+2NVvAyg98v6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09sjEAAAA2wAAAA8AAAAAAAAAAAAAAAAAmAIAAGRycy9k&#10;b3ducmV2LnhtbFBLBQYAAAAABAAEAPUAAACJAwAAAAA=&#10;" fillcolor="white [3212]" strokecolor="black [3213]" strokeweight=".25pt"/>
                <v:oval id="Oval 44" o:spid="_x0000_s1071" style="position:absolute;left:1618;top:4667;width:3525;height:209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/BsMA&#10;AADbAAAADwAAAGRycy9kb3ducmV2LnhtbESPzWrDMBCE74G+g9hCb4ncYEpwI5uSH0jpwcQtPS/W&#10;xjKxVsZSYvvtq0Khx2FmvmG2xWQ7cafBt44VPK8SEMS10y03Cr4+j8sNCB+QNXaOScFMHor8YbHF&#10;TLuRz3SvQiMihH2GCkwIfSalrw1Z9CvXE0fv4gaLIcqhkXrAMcJtJ9dJ8iItthwXDPa0M1Rfq5tV&#10;oDfnA99ms/sov/fvoVzT1GlS6ulxensFEWgK/+G/9kkrSFP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d/BsMAAADbAAAADwAAAAAAAAAAAAAAAACYAgAAZHJzL2Rv&#10;d25yZXYueG1sUEsFBgAAAAAEAAQA9QAAAIgDAAAAAA==&#10;" filled="f" strokecolor="black [3213]" strokeweight=".25pt"/>
                <v:oval id="Oval 45" o:spid="_x0000_s1072" style="position:absolute;left:2571;top:3238;width:1429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IfpMUA&#10;AADbAAAADwAAAGRycy9kb3ducmV2LnhtbESPQWvCQBSE7wX/w/KE3urGohKiq9hCsS29mIri7Zl9&#10;ZoPZtyG7jfHfdwtCj8PMfMMsVr2tRUetrxwrGI8SEMSF0xWXCnbfb08pCB+QNdaOScGNPKyWg4cF&#10;ZtpdeUtdHkoRIewzVGBCaDIpfWHIoh+5hjh6Z9daDFG2pdQtXiPc1vI5SWbSYsVxwWBDr4aKS/5j&#10;FaRf3Wd+Mcfwst7sdXdopqeb/1Dqcdiv5yAC9eE/fG+/awWT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h+kxQAAANsAAAAPAAAAAAAAAAAAAAAAAJgCAABkcnMv&#10;ZG93bnJldi54bWxQSwUGAAAAAAQABAD1AAAAigMAAAAA&#10;" fillcolor="white [3212]" strokecolor="black [3213]" strokeweight=".25pt"/>
                <v:shape id="_x0000_s1073" type="#_x0000_t202" style="position:absolute;left:10096;width:14764;height:7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C14A90" w:rsidRDefault="00C14A90">
                        <w:r>
                          <w:t>Generator</w:t>
                        </w:r>
                      </w:p>
                    </w:txbxContent>
                  </v:textbox>
                </v:shape>
                <v:shape id="_x0000_s1074" type="#_x0000_t202" style="position:absolute;left:30956;top:95;width:14764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    <v:textbox>
                    <w:txbxContent>
                      <w:p w:rsidR="00C14A90" w:rsidRDefault="00C14A90" w:rsidP="00C14A90">
                        <w:r>
                          <w:t>Power Converter</w:t>
                        </w:r>
                      </w:p>
                    </w:txbxContent>
                  </v:textbox>
                </v:shape>
                <v:shape id="_x0000_s1075" type="#_x0000_t202" style="position:absolute;left:51816;top:95;width:14763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C14A90" w:rsidRDefault="00C14A90" w:rsidP="00C14A90">
                        <w:r>
                          <w:t>Motor</w:t>
                        </w:r>
                      </w:p>
                    </w:txbxContent>
                  </v:textbox>
                </v:shape>
                <v:line id="Straight Connector 50" o:spid="_x0000_s1076" style="position:absolute;visibility:visible;mso-wrap-style:square" from="24860,1143" to="3095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<v:line id="Straight Connector 51" o:spid="_x0000_s1077" style="position:absolute;visibility:visible;mso-wrap-style:square" from="24860,3905" to="3095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<v:line id="Straight Connector 52" o:spid="_x0000_s1078" style="position:absolute;visibility:visible;mso-wrap-style:square" from="24860,6381" to="3095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<v:line id="Straight Connector 53" o:spid="_x0000_s1079" style="position:absolute;visibility:visible;mso-wrap-style:square" from="45720,3238" to="5181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<v:line id="Straight Connector 54" o:spid="_x0000_s1080" style="position:absolute;visibility:visible;mso-wrap-style:square" from="45720,5334" to="51816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<v:shape id="_x0000_s1081" type="#_x0000_t202" style="position:absolute;left:45053;top:9810;width:562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9jsIA&#10;AADbAAAADwAAAGRycy9kb3ducmV2LnhtbESPS4vCMBSF98L8h3AHZmdTBypSjSLCwDC48LVweWmu&#10;TW1z02mi1n9vBMHl4Tw+zmzR20ZcqfOVYwWjJAVBXDhdcangsP8ZTkD4gKyxcUwK7uRhMf8YzDDX&#10;7sZbuu5CKeII+xwVmBDaXEpfGLLoE9cSR+/kOoshyq6UusNbHLeN/E7TsbRYcSQYbGllqKh3Fxsh&#10;a19ctu7/PFrX8mjqMWYb86fU12e/nIII1Id3+NX+1QqyDJ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f2OwgAAANsAAAAPAAAAAAAAAAAAAAAAAJgCAABkcnMvZG93&#10;bnJldi54bWxQSwUGAAAAAAQABAD1AAAAhwMAAAAA&#10;" stroked="f">
                  <v:textbox style="mso-fit-shape-to-text:t">
                    <w:txbxContent>
                      <w:p w:rsidR="00C14A90" w:rsidRDefault="00C14A90" w:rsidP="00C14A90">
                        <w:r>
                          <w:t>0.5</w:t>
                        </w:r>
                        <w:r>
                          <w:rPr>
                            <w:rFonts w:cstheme="minorHAnsi"/>
                          </w:rPr>
                          <w:t>Ω</w:t>
                        </w:r>
                      </w:p>
                    </w:txbxContent>
                  </v:textbox>
                </v:shape>
                <v:shape id="Freeform 58" o:spid="_x0000_s1082" style="position:absolute;left:30289;top:8096;width:37243;height:1814;visibility:visible;mso-wrap-style:square;v-text-anchor:middle" coordsize="3724275,181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fGMEA&#10;AADbAAAADwAAAGRycy9kb3ducmV2LnhtbERPz2vCMBS+D/wfwhvstqYTFOkapVWEHbzM1sNuj+at&#10;LWteahK1/vfLQfD48f3ON5MZxJWc7y0r+EhSEMSN1T23Cupq/74C4QOyxsEyKbiTh8169pJjpu2N&#10;v+l6DK2IIewzVNCFMGZS+qYjgz6xI3Hkfq0zGCJ0rdQObzHcDHKepktpsOfY0OFI246av+PFKCiH&#10;sD2cqrPrz+3iUu2Keix/UqXeXqfiE0SgKTzFD/eXVrCIY+O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O3xjBAAAA2wAAAA8AAAAAAAAAAAAAAAAAmAIAAGRycy9kb3du&#10;cmV2LnhtbFBLBQYAAAAABAAEAPUAAACGAwAAAAA=&#10;" path="m,9535c271462,90497,542925,171460,819150,171460v276225,,669925,-150813,838200,-161925c1825625,-1577,1779588,88910,1828800,104785v49212,15875,96838,14288,123825,c1979613,90498,1960563,28585,1990725,19060v30162,-9525,142875,28575,142875,28575c2297113,74623,2706688,188922,2971800,180985,3236912,173048,3508375,-1577,3724275,10e" filled="f" strokecolor="black [3213]">
                  <v:path arrowok="t" o:connecttype="custom" o:connectlocs="0,9535;819150,171460;1657350,9535;1828800,104785;1952625,104785;1990725,19060;2133600,47635;2971800,180985;3724275,10" o:connectangles="0,0,0,0,0,0,0,0,0"/>
                </v:shape>
              </v:group>
            </w:pict>
          </mc:Fallback>
        </mc:AlternateContent>
      </w:r>
      <w:r w:rsidR="00E6425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0BE0A" wp14:editId="33C73F7B">
                <wp:simplePos x="0" y="0"/>
                <wp:positionH relativeFrom="column">
                  <wp:posOffset>2068830</wp:posOffset>
                </wp:positionH>
                <wp:positionV relativeFrom="paragraph">
                  <wp:posOffset>334552</wp:posOffset>
                </wp:positionV>
                <wp:extent cx="2374265" cy="140398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256" w:rsidRPr="00E64256" w:rsidRDefault="00E64256" w:rsidP="00E64256">
                            <w:pPr>
                              <w:spacing w:after="0"/>
                              <w:rPr>
                                <w:sz w:val="72"/>
                                <w:szCs w:val="72"/>
                              </w:rPr>
                            </w:pPr>
                            <w:r w:rsidRPr="00E64256">
                              <w:rPr>
                                <w:sz w:val="72"/>
                                <w:szCs w:val="72"/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margin-left:162.9pt;margin-top:26.35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" filled="f" stroked="f">
                <v:textbox style="mso-fit-shape-to-text:t">
                  <w:txbxContent>
                    <w:p w:rsidR="00E64256" w:rsidRPr="00E64256" w:rsidRDefault="00E64256" w:rsidP="00E64256">
                      <w:pPr>
                        <w:spacing w:after="0"/>
                        <w:rPr>
                          <w:sz w:val="72"/>
                          <w:szCs w:val="72"/>
                        </w:rPr>
                      </w:pPr>
                      <w:r w:rsidRPr="00E64256">
                        <w:rPr>
                          <w:sz w:val="72"/>
                          <w:szCs w:val="72"/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65B3" w:rsidSect="00C14A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90"/>
    <w:rsid w:val="001B65B3"/>
    <w:rsid w:val="00C14A90"/>
    <w:rsid w:val="00E13983"/>
    <w:rsid w:val="00E6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5"/>
    <o:shapelayout v:ext="edit">
      <o:idmap v:ext="edit" data="1"/>
      <o:rules v:ext="edit">
        <o:r id="V:Rule1" type="connector" idref="#_x0000_s1053"/>
        <o:r id="V:Rule2" type="connector" idref="#_x0000_s1029"/>
        <o:r id="V:Rule3" type="connector" idref="#_x0000_s1063"/>
        <o:r id="V:Rule4" type="connector" idref="#_x0000_s1056"/>
        <o:r id="V:Rule5" type="connector" idref="#_x0000_s1048"/>
        <o:r id="V:Rule6" type="connector" idref="#_x0000_s1055"/>
        <o:r id="V:Rule7" type="connector" idref="#_x0000_s1062"/>
        <o:r id="V:Rule8" type="connector" idref="#_x0000_s1042"/>
        <o:r id="V:Rule9" type="connector" idref="#_x0000_s1052"/>
        <o:r id="V:Rule10" type="connector" idref="#_x0000_s1040"/>
        <o:r id="V:Rule11" type="connector" idref="#_x0000_s1030"/>
        <o:r id="V:Rule12" type="connector" idref="#_x0000_s1037"/>
        <o:r id="V:Rule13" type="connector" idref="#_x0000_s1039"/>
        <o:r id="V:Rule14" type="connector" idref="#_x0000_s1049"/>
        <o:r id="V:Rule15" type="connector" idref="#_x0000_s1046"/>
        <o:r id="V:Rule16" type="connector" idref="#_x0000_s1061"/>
        <o:r id="V:Rule17" type="connector" idref="#_x0000_s1060"/>
        <o:r id="V:Rule18" type="connector" idref="#_x0000_s1041"/>
        <o:r id="V:Rule19" type="connector" idref="#_x0000_s1038"/>
        <o:r id="V:Rule20" type="connector" idref="#_x0000_s1047"/>
        <o:r id="V:Rule21" type="connector" idref="#_x0000_s1051"/>
        <o:r id="V:Rule22" type="connector" idref="#_x0000_s1064"/>
        <o:r id="V:Rule23" type="connector" idref="#_x0000_s1045"/>
        <o:r id="V:Rule24" type="connector" idref="#_x0000_s1054"/>
        <o:r id="V:Rule25" type="connector" idref="#_x0000_s1058"/>
        <o:r id="V:Rule26" type="connector" idref="#_x0000_s1057"/>
        <o:r id="V:Rule27" type="connector" idref="#_x0000_s1031"/>
        <o:r id="V:Rule28" type="connector" idref="#_x0000_s1044"/>
        <o:r id="V:Rule29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AD529694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nmr26</dc:creator>
  <cp:lastModifiedBy>nmr26</cp:lastModifiedBy>
  <cp:revision>3</cp:revision>
  <cp:lastPrinted>2011-09-07T22:19:00Z</cp:lastPrinted>
  <dcterms:created xsi:type="dcterms:W3CDTF">2011-09-07T22:08:00Z</dcterms:created>
  <dcterms:modified xsi:type="dcterms:W3CDTF">2011-09-07T22:25:00Z</dcterms:modified>
</cp:coreProperties>
</file>